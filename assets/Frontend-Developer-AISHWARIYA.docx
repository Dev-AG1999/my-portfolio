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14BA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4B75879A" wp14:editId="76E003CC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5C31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10450" w:type="dxa"/>
        <w:tblLayout w:type="fixed"/>
        <w:tblLook w:val="0600" w:firstRow="0" w:lastRow="0" w:firstColumn="0" w:lastColumn="0" w:noHBand="1" w:noVBand="1"/>
      </w:tblPr>
      <w:tblGrid>
        <w:gridCol w:w="4646"/>
        <w:gridCol w:w="270"/>
        <w:gridCol w:w="5534"/>
      </w:tblGrid>
      <w:tr w:rsidR="00B1227E" w14:paraId="396FA678" w14:textId="77777777" w:rsidTr="00851851">
        <w:trPr>
          <w:trHeight w:val="359"/>
        </w:trPr>
        <w:tc>
          <w:tcPr>
            <w:tcW w:w="4646" w:type="dxa"/>
            <w:vMerge w:val="restart"/>
          </w:tcPr>
          <w:p w14:paraId="6A190340" w14:textId="4920E2BD" w:rsidR="00B1227E" w:rsidRDefault="00851851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4AD320A" wp14:editId="6365880A">
                  <wp:extent cx="2651760" cy="2651760"/>
                  <wp:effectExtent l="0" t="0" r="0" b="0"/>
                  <wp:docPr id="1950818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C9EACBA" w14:textId="77777777" w:rsidR="00B1227E" w:rsidRDefault="00B1227E" w:rsidP="00EE259E"/>
        </w:tc>
        <w:tc>
          <w:tcPr>
            <w:tcW w:w="5534" w:type="dxa"/>
          </w:tcPr>
          <w:p w14:paraId="4E554CC9" w14:textId="54507540" w:rsidR="00B1227E" w:rsidRPr="00B20D41" w:rsidRDefault="00670F66" w:rsidP="00CF61BE">
            <w:pPr>
              <w:pStyle w:val="Subtitle"/>
            </w:pPr>
            <w:r>
              <w:t>Frontend Developer</w:t>
            </w:r>
          </w:p>
        </w:tc>
      </w:tr>
      <w:tr w:rsidR="00B1227E" w14:paraId="1303B608" w14:textId="77777777" w:rsidTr="00851851">
        <w:trPr>
          <w:trHeight w:val="4715"/>
        </w:trPr>
        <w:tc>
          <w:tcPr>
            <w:tcW w:w="4646" w:type="dxa"/>
            <w:vMerge/>
          </w:tcPr>
          <w:p w14:paraId="0B520F35" w14:textId="77777777" w:rsidR="00B1227E" w:rsidRPr="008C6805" w:rsidRDefault="00B1227E" w:rsidP="00EE259E"/>
        </w:tc>
        <w:tc>
          <w:tcPr>
            <w:tcW w:w="270" w:type="dxa"/>
          </w:tcPr>
          <w:p w14:paraId="661E0DE9" w14:textId="77777777" w:rsidR="00B1227E" w:rsidRDefault="00B1227E" w:rsidP="00EE259E"/>
        </w:tc>
        <w:tc>
          <w:tcPr>
            <w:tcW w:w="5534" w:type="dxa"/>
          </w:tcPr>
          <w:p w14:paraId="2A08A38C" w14:textId="1E56A667" w:rsidR="00B1227E" w:rsidRDefault="00B73049" w:rsidP="00EE259E">
            <w:pPr>
              <w:pStyle w:val="Title"/>
            </w:pPr>
            <w:proofErr w:type="spellStart"/>
            <w:r>
              <w:t>Aishwariya</w:t>
            </w:r>
            <w:proofErr w:type="spellEnd"/>
            <w:r>
              <w:t xml:space="preserve"> Ghosal</w:t>
            </w:r>
          </w:p>
          <w:p w14:paraId="28770E06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6A3D6972C8F24AD68EEF12CFA22B22FC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7A61BFB0" w14:textId="77777777" w:rsidR="00B1227E" w:rsidRPr="004700A9" w:rsidRDefault="00000000" w:rsidP="00CF61BE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2599081"/>
                <w:placeholder>
                  <w:docPart w:val="E9D016EFB2B04F1F9437B020BBB10C87"/>
                </w:placeholder>
                <w:temporary/>
                <w:showingPlcHdr/>
                <w15:appearance w15:val="hidden"/>
              </w:sdtPr>
              <w:sdtContent>
                <w:r w:rsidR="00CF61BE" w:rsidRPr="004700A9">
                  <w:rPr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14:paraId="528EDB65" w14:textId="77777777" w:rsidTr="00851851">
        <w:trPr>
          <w:trHeight w:val="8117"/>
        </w:trPr>
        <w:tc>
          <w:tcPr>
            <w:tcW w:w="4646" w:type="dxa"/>
          </w:tcPr>
          <w:p w14:paraId="106B0463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CFD3865A71534782868E1D0C3B5B83D5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7493F545" w14:textId="5A5F8A66" w:rsidR="00843C1C" w:rsidRPr="00D85EF8" w:rsidRDefault="009358BF" w:rsidP="00EE259E">
            <w:pPr>
              <w:rPr>
                <w:lang w:val="fr-FR"/>
              </w:rPr>
            </w:pPr>
            <w:r>
              <w:t xml:space="preserve">22 </w:t>
            </w:r>
            <w:proofErr w:type="spellStart"/>
            <w:r>
              <w:t>Joykrishna</w:t>
            </w:r>
            <w:proofErr w:type="spellEnd"/>
            <w:r>
              <w:t xml:space="preserve"> Ghosal </w:t>
            </w:r>
            <w:proofErr w:type="spellStart"/>
            <w:proofErr w:type="gramStart"/>
            <w:r>
              <w:t>road,Kolkata</w:t>
            </w:r>
            <w:proofErr w:type="spellEnd"/>
            <w:proofErr w:type="gramEnd"/>
            <w:r>
              <w:t xml:space="preserve"> 700057</w:t>
            </w:r>
          </w:p>
          <w:p w14:paraId="6B3557D1" w14:textId="69E27308" w:rsidR="00CF61BE" w:rsidRPr="00D85EF8" w:rsidRDefault="009358BF" w:rsidP="00CF61BE">
            <w:pPr>
              <w:rPr>
                <w:lang w:val="fr-FR"/>
              </w:rPr>
            </w:pPr>
            <w:r>
              <w:t>Aishwariya.ghosal04@gmail.com</w:t>
            </w:r>
          </w:p>
          <w:p w14:paraId="7876E196" w14:textId="2E3CD861" w:rsidR="00CF61BE" w:rsidRDefault="009358BF" w:rsidP="00CF61BE">
            <w:r>
              <w:t>+918777895872</w:t>
            </w:r>
          </w:p>
          <w:p w14:paraId="03B930A8" w14:textId="270AE9DF" w:rsidR="00843C1C" w:rsidRDefault="00843C1C" w:rsidP="00CF61BE"/>
          <w:p w14:paraId="728C4591" w14:textId="77777777" w:rsidR="00843C1C" w:rsidRDefault="00843C1C" w:rsidP="00EE259E"/>
          <w:p w14:paraId="0A55AFC9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092EE48F2DEF46529A0E422C2C0A1CAF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144558E9" w14:textId="30BC7E63" w:rsidR="00843C1C" w:rsidRDefault="00F40F97" w:rsidP="00EE259E">
            <w:pPr>
              <w:pStyle w:val="Heading2"/>
            </w:pPr>
            <w:r>
              <w:t>CALCUTTA INSTITUTE OF ENGINEERING AND MANAGEMENT</w:t>
            </w:r>
          </w:p>
          <w:p w14:paraId="7F72AEEB" w14:textId="77777777" w:rsidR="009358BF" w:rsidRPr="009358BF" w:rsidRDefault="009358BF" w:rsidP="009358BF"/>
          <w:p w14:paraId="4370A089" w14:textId="73EA2F69" w:rsidR="00CF61BE" w:rsidRDefault="009358BF" w:rsidP="00EE259E">
            <w:pPr>
              <w:pStyle w:val="Heading3"/>
            </w:pPr>
            <w:r>
              <w:t>Bachelor of Technology</w:t>
            </w:r>
          </w:p>
          <w:p w14:paraId="6F5FF1AE" w14:textId="134CF30C" w:rsidR="009358BF" w:rsidRPr="009358BF" w:rsidRDefault="009358BF" w:rsidP="009358BF">
            <w:pPr>
              <w:rPr>
                <w:b/>
                <w:bCs/>
              </w:rPr>
            </w:pPr>
            <w:proofErr w:type="gramStart"/>
            <w:r w:rsidRPr="009358BF">
              <w:rPr>
                <w:b/>
                <w:bCs/>
              </w:rPr>
              <w:t>DGPA :</w:t>
            </w:r>
            <w:proofErr w:type="gramEnd"/>
            <w:r w:rsidRPr="009358BF">
              <w:rPr>
                <w:b/>
                <w:bCs/>
              </w:rPr>
              <w:t xml:space="preserve"> 8.32</w:t>
            </w:r>
          </w:p>
          <w:p w14:paraId="52CB82F5" w14:textId="4ADC1576" w:rsidR="00CF61BE" w:rsidRPr="00CF61BE" w:rsidRDefault="009358BF" w:rsidP="00CF61BE">
            <w:pPr>
              <w:pStyle w:val="Heading2"/>
            </w:pPr>
            <w:r>
              <w:t>Ariadaha sarbamangala balika vidyalaya</w:t>
            </w:r>
            <w:r w:rsidR="00843C1C" w:rsidRPr="00CF61BE">
              <w:t xml:space="preserve"> </w:t>
            </w:r>
          </w:p>
          <w:p w14:paraId="646BCD04" w14:textId="7F64F525" w:rsidR="00843C1C" w:rsidRDefault="009358BF" w:rsidP="00EE259E">
            <w:pPr>
              <w:pStyle w:val="Heading3"/>
            </w:pPr>
            <w:r>
              <w:t xml:space="preserve">Higher </w:t>
            </w:r>
            <w:proofErr w:type="gramStart"/>
            <w:r>
              <w:t>Secondary</w:t>
            </w:r>
            <w:r w:rsidR="00843C1C">
              <w:t xml:space="preserve"> </w:t>
            </w:r>
            <w:r>
              <w:t xml:space="preserve"> &amp;</w:t>
            </w:r>
            <w:proofErr w:type="gramEnd"/>
            <w:r>
              <w:t xml:space="preserve"> secondary </w:t>
            </w:r>
          </w:p>
          <w:p w14:paraId="16A4EE65" w14:textId="77777777" w:rsidR="00843C1C" w:rsidRDefault="00843C1C" w:rsidP="00EE259E"/>
          <w:p w14:paraId="505A474C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C40D9EEC1CDD40CBBB6A717B7B99BE63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67375C5F" w14:textId="77777777" w:rsidR="009358BF" w:rsidRDefault="009358BF" w:rsidP="009358BF">
            <w:proofErr w:type="gramStart"/>
            <w:r w:rsidRPr="009358BF">
              <w:rPr>
                <w:b/>
                <w:bCs/>
              </w:rPr>
              <w:t>SOFTWARE :</w:t>
            </w:r>
            <w:proofErr w:type="gramEnd"/>
            <w:r>
              <w:t xml:space="preserve"> </w:t>
            </w:r>
            <w:r>
              <w:br/>
            </w:r>
            <w:r>
              <w:br/>
              <w:t>WORDPRESS</w:t>
            </w:r>
          </w:p>
          <w:p w14:paraId="09D742FF" w14:textId="68BAD970" w:rsidR="009358BF" w:rsidRDefault="009358BF" w:rsidP="009358BF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86564AF" wp14:editId="64D47CEA">
                      <wp:extent cx="1435608" cy="144780"/>
                      <wp:effectExtent l="0" t="0" r="12700" b="7620"/>
                      <wp:docPr id="1000188352" name="Group 100018835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700056129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384001" name="Rectangle 2"/>
                              <wps:cNvSpPr/>
                              <wps:spPr>
                                <a:xfrm>
                                  <a:off x="0" y="0"/>
                                  <a:ext cx="11761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82D31" id="Group 1000188352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1176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" fillcolor="#e8adcd [1940]" stroked="f" strokeweight="1pt"/>
                      <w10:anchorlock/>
                    </v:group>
                  </w:pict>
                </mc:Fallback>
              </mc:AlternateContent>
            </w:r>
            <w:r>
              <w:br/>
              <w:t>WIX</w:t>
            </w:r>
          </w:p>
          <w:p w14:paraId="5A5EEE70" w14:textId="63349E30" w:rsidR="009358BF" w:rsidRDefault="009358BF" w:rsidP="009358BF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81E9A99" wp14:editId="391D9C0D">
                      <wp:extent cx="1435608" cy="144780"/>
                      <wp:effectExtent l="0" t="0" r="12700" b="7620"/>
                      <wp:docPr id="1004422291" name="Group 100442229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1524809546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394667" name="Rectangle 2"/>
                              <wps:cNvSpPr/>
                              <wps:spPr>
                                <a:xfrm>
                                  <a:off x="0" y="0"/>
                                  <a:ext cx="11761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C666D" id="Group 1004422291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176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  <w:r>
              <w:br/>
              <w:t>WEBFLOW</w:t>
            </w:r>
          </w:p>
          <w:p w14:paraId="07C9B4FD" w14:textId="0DF86A50" w:rsidR="009358BF" w:rsidRDefault="009358BF" w:rsidP="009358BF">
            <w:r>
              <w:rPr>
                <w:noProof/>
                <w:lang w:val="en-AU" w:eastAsia="en-AU"/>
              </w:rPr>
              <w:lastRenderedPageBreak/>
              <mc:AlternateContent>
                <mc:Choice Requires="wpg">
                  <w:drawing>
                    <wp:inline distT="0" distB="0" distL="0" distR="0" wp14:anchorId="0E132ECC" wp14:editId="10F6F046">
                      <wp:extent cx="1435608" cy="144780"/>
                      <wp:effectExtent l="0" t="0" r="12700" b="7620"/>
                      <wp:docPr id="6068544" name="Group 606854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238233178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332578" name="Rectangle 2"/>
                              <wps:cNvSpPr/>
                              <wps:spPr>
                                <a:xfrm>
                                  <a:off x="0" y="0"/>
                                  <a:ext cx="11761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72264" id="Group 6068544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176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5794670" w14:textId="77777777" w:rsidR="009358BF" w:rsidRDefault="009358BF" w:rsidP="009358BF"/>
          <w:p w14:paraId="6EB5A1F4" w14:textId="3F98C79A" w:rsidR="009358BF" w:rsidRDefault="009358BF" w:rsidP="009358BF">
            <w:pPr>
              <w:rPr>
                <w:b/>
                <w:bCs/>
              </w:rPr>
            </w:pPr>
            <w:proofErr w:type="gramStart"/>
            <w:r w:rsidRPr="009358BF">
              <w:rPr>
                <w:b/>
                <w:bCs/>
              </w:rPr>
              <w:t>Language :</w:t>
            </w:r>
            <w:proofErr w:type="gramEnd"/>
            <w:r w:rsidRPr="009358BF">
              <w:rPr>
                <w:b/>
                <w:bCs/>
              </w:rPr>
              <w:t xml:space="preserve"> </w:t>
            </w:r>
          </w:p>
          <w:p w14:paraId="071D2FBE" w14:textId="77777777" w:rsidR="009358BF" w:rsidRPr="009358BF" w:rsidRDefault="009358BF" w:rsidP="009358BF">
            <w:pPr>
              <w:rPr>
                <w:b/>
                <w:bCs/>
              </w:rPr>
            </w:pPr>
          </w:p>
          <w:p w14:paraId="326E07B3" w14:textId="06B9755D" w:rsidR="00843C1C" w:rsidRDefault="009358BF" w:rsidP="00EE259E">
            <w:r>
              <w:t>REACT JS</w:t>
            </w:r>
          </w:p>
          <w:p w14:paraId="422A36BE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16A0D35" wp14:editId="554A0D40">
                      <wp:extent cx="1435608" cy="144780"/>
                      <wp:effectExtent l="0" t="0" r="12700" b="762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1761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13CB4" id="Group 1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176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EED343A" w14:textId="76DFF354" w:rsidR="009358BF" w:rsidRDefault="009358BF" w:rsidP="009358BF">
            <w:r>
              <w:t>RE</w:t>
            </w:r>
            <w:r>
              <w:t>DUX</w:t>
            </w:r>
          </w:p>
          <w:p w14:paraId="5A3ADAEA" w14:textId="42EF9503" w:rsidR="009358BF" w:rsidRDefault="009358BF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C345D37" wp14:editId="38EC0DE8">
                      <wp:extent cx="1435608" cy="144780"/>
                      <wp:effectExtent l="0" t="0" r="12700" b="7620"/>
                      <wp:docPr id="1515546274" name="Group 151554627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1015854022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0659055" name="Rectangle 2"/>
                              <wps:cNvSpPr/>
                              <wps:spPr>
                                <a:xfrm>
                                  <a:off x="1" y="0"/>
                                  <a:ext cx="9317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8B089" id="Group 1515546274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9317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FC75B7E" w14:textId="19B17F65" w:rsidR="009358BF" w:rsidRDefault="009358BF" w:rsidP="00EE259E">
            <w:r>
              <w:t>JAVASCRIPT</w:t>
            </w:r>
          </w:p>
          <w:p w14:paraId="0F38EB1B" w14:textId="15A01F7C" w:rsidR="009358BF" w:rsidRDefault="009358BF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AE4A61F" wp14:editId="70C5D770">
                      <wp:extent cx="1435608" cy="144780"/>
                      <wp:effectExtent l="0" t="0" r="12700" b="7620"/>
                      <wp:docPr id="546133661" name="Group 54613366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29990544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797757" name="Rectangle 2"/>
                              <wps:cNvSpPr/>
                              <wps:spPr>
                                <a:xfrm>
                                  <a:off x="0" y="0"/>
                                  <a:ext cx="1176177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3008E4" id="Group 546133661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" filled="f" strokecolor="#f7e3ee [660]" strokeweight="1pt">
                        <v:stroke joinstyle="round"/>
                      </v:rect>
                      <v:rect id="Rectangle 2" o:spid="_x0000_s1028" style="position:absolute;width:1176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6882F342" w14:textId="4487EDA2" w:rsidR="00843C1C" w:rsidRDefault="009358BF" w:rsidP="00EE259E">
            <w:r>
              <w:t>HTML5</w:t>
            </w:r>
          </w:p>
          <w:p w14:paraId="02BB1BD3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D0B9E8A" wp14:editId="6D350FB5">
                      <wp:extent cx="1435608" cy="152400"/>
                      <wp:effectExtent l="0" t="0" r="12700" b="1905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52400"/>
                                <a:chOff x="0" y="-15452"/>
                                <a:chExt cx="1438275" cy="154517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-15452"/>
                                  <a:ext cx="1419953" cy="1545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3A3B0" id="Group 2" o:spid="_x0000_s1026" alt="Decorative" style="width:113.05pt;height:12pt;mso-position-horizontal-relative:char;mso-position-vertical-relative:line" coordorigin=",-154" coordsize="14382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top:-154;width:14199;height:1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5F270FE5" w14:textId="1CAAC646" w:rsidR="00843C1C" w:rsidRDefault="009358BF" w:rsidP="00EE259E">
            <w:r>
              <w:t>CSS3</w:t>
            </w:r>
          </w:p>
          <w:p w14:paraId="78999E67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1B3F7B6" wp14:editId="519FC456">
                      <wp:extent cx="1447800" cy="144780"/>
                      <wp:effectExtent l="0" t="0" r="0" b="2667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0" cy="144780"/>
                                <a:chOff x="0" y="-7726"/>
                                <a:chExt cx="1451128" cy="146791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-7726"/>
                                  <a:ext cx="1451128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6787C" id="Group 3" o:spid="_x0000_s1026" alt="Decorative" style="width:114pt;height:11.4pt;mso-position-horizontal-relative:char;mso-position-vertical-relative:line" coordorigin=",-77" coordsize="14511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top:-77;width:1451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2CA5F96" w14:textId="1E3D1EBC" w:rsidR="009358BF" w:rsidRDefault="009358BF" w:rsidP="00EE259E">
            <w:r>
              <w:t>SCSS</w:t>
            </w:r>
          </w:p>
          <w:p w14:paraId="48F551F7" w14:textId="0656422E" w:rsidR="009358BF" w:rsidRDefault="009358BF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635A332" wp14:editId="740F2B53">
                      <wp:extent cx="1435608" cy="144780"/>
                      <wp:effectExtent l="0" t="0" r="12700" b="7620"/>
                      <wp:docPr id="971687593" name="Group 97168759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44780"/>
                                <a:chOff x="0" y="0"/>
                                <a:chExt cx="1438908" cy="146791"/>
                              </a:xfrm>
                            </wpg:grpSpPr>
                            <wps:wsp>
                              <wps:cNvPr id="185432818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6691275" name="Rectangle 2"/>
                              <wps:cNvSpPr/>
                              <wps:spPr>
                                <a:xfrm>
                                  <a:off x="0" y="0"/>
                                  <a:ext cx="1367115" cy="1467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96FC5" id="Group 971687593" o:spid="_x0000_s1026" alt="Decorative" style="width:113.05pt;height:11.4pt;mso-position-horizontal-relative:char;mso-position-vertical-relative:line" coordsize="14389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3671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229CDC6D" w14:textId="35C90676" w:rsidR="009358BF" w:rsidRDefault="009358BF" w:rsidP="00EE259E">
            <w:r>
              <w:t>LESS</w:t>
            </w:r>
          </w:p>
          <w:p w14:paraId="1BC44EA7" w14:textId="550A1D55" w:rsidR="009358BF" w:rsidRDefault="009358BF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014165B" wp14:editId="133B8F2B">
                      <wp:extent cx="1435608" cy="137160"/>
                      <wp:effectExtent l="0" t="0" r="12700" b="15240"/>
                      <wp:docPr id="1696934842" name="Group 169693484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45160759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183847" name="Rectangle 2"/>
                              <wps:cNvSpPr/>
                              <wps:spPr>
                                <a:xfrm>
                                  <a:off x="1" y="0"/>
                                  <a:ext cx="93144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DC2AAF" id="Group 1696934842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9314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8FA748E" w14:textId="5C9DE1C6" w:rsidR="009358BF" w:rsidRDefault="009358BF" w:rsidP="00EE259E">
            <w:r>
              <w:t>NEXT JS</w:t>
            </w:r>
          </w:p>
          <w:p w14:paraId="723ED0C6" w14:textId="6EDC3D1B" w:rsidR="009358BF" w:rsidRDefault="009358BF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2211458" wp14:editId="11033B0F">
                      <wp:extent cx="1435608" cy="160020"/>
                      <wp:effectExtent l="0" t="0" r="12700" b="0"/>
                      <wp:docPr id="1485823974" name="Group 148582397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60020"/>
                                <a:chOff x="0" y="0"/>
                                <a:chExt cx="1438908" cy="162243"/>
                              </a:xfrm>
                            </wpg:grpSpPr>
                            <wps:wsp>
                              <wps:cNvPr id="386138744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966253" name="Rectangle 2"/>
                              <wps:cNvSpPr/>
                              <wps:spPr>
                                <a:xfrm>
                                  <a:off x="1" y="0"/>
                                  <a:ext cx="404788" cy="162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846170" id="Group 1485823974" o:spid="_x0000_s1026" alt="Decorative" style="width:113.05pt;height:12.6pt;mso-position-horizontal-relative:char;mso-position-vertical-relative:line" coordsize="14389,1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" filled="f" strokecolor="#f7e3ee [660]" strokeweight="1pt">
                        <v:stroke joinstyle="round"/>
                      </v:rect>
                      <v:rect id="Rectangle 2" o:spid="_x0000_s1028" style="position:absolute;width:4047;height:1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8E4A102" w14:textId="77777777" w:rsidR="00843C1C" w:rsidRDefault="00843C1C" w:rsidP="00EE259E"/>
          <w:p w14:paraId="66F8C225" w14:textId="39A460F5" w:rsidR="00BE4DF4" w:rsidRPr="00851851" w:rsidRDefault="00BE4DF4" w:rsidP="00851851">
            <w:pPr>
              <w:pStyle w:val="Subtitle"/>
            </w:pPr>
            <w:proofErr w:type="gramStart"/>
            <w:r>
              <w:t>projects :</w:t>
            </w:r>
            <w:proofErr w:type="gramEnd"/>
            <w:r>
              <w:t xml:space="preserve"> </w:t>
            </w:r>
            <w:r>
              <w:br/>
            </w:r>
            <w:r>
              <w:br/>
            </w:r>
            <w:r>
              <w:t xml:space="preserve">React </w:t>
            </w:r>
            <w:r w:rsidRPr="00EA6A51">
              <w:rPr>
                <w:color w:val="FF0000"/>
              </w:rPr>
              <w:t>E-commerce</w:t>
            </w:r>
            <w:r>
              <w:t xml:space="preserve"> Application with Redux</w:t>
            </w:r>
          </w:p>
          <w:p w14:paraId="703CF9E1" w14:textId="77777777" w:rsidR="00BE4DF4" w:rsidRDefault="00BE4DF4" w:rsidP="00BE4DF4">
            <w:r>
              <w:rPr>
                <w:b/>
                <w:bCs/>
              </w:rPr>
              <w:t xml:space="preserve">Tech </w:t>
            </w:r>
            <w:proofErr w:type="gramStart"/>
            <w:r>
              <w:rPr>
                <w:b/>
                <w:bCs/>
              </w:rPr>
              <w:t>Stacks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t>ReactJs</w:t>
            </w:r>
            <w:proofErr w:type="spellEnd"/>
            <w:r>
              <w:t xml:space="preserve">, Semantic </w:t>
            </w:r>
            <w:proofErr w:type="spellStart"/>
            <w:r>
              <w:t>ui</w:t>
            </w:r>
            <w:proofErr w:type="spellEnd"/>
            <w:r>
              <w:t xml:space="preserve"> , </w:t>
            </w:r>
            <w:proofErr w:type="spellStart"/>
            <w:r>
              <w:t>Axios</w:t>
            </w:r>
            <w:proofErr w:type="spellEnd"/>
            <w:r>
              <w:t xml:space="preserve"> and Redux/Redux toolkit ,react-carousel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1E4643">
              <w:rPr>
                <w:b/>
                <w:bCs/>
              </w:rPr>
              <w:t xml:space="preserve">Features </w:t>
            </w:r>
            <w:r>
              <w:rPr>
                <w:b/>
                <w:bCs/>
              </w:rPr>
              <w:t xml:space="preserve"> </w:t>
            </w:r>
            <w:r w:rsidRPr="001E4643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 </w:t>
            </w:r>
            <w:r w:rsidRPr="001E4643">
              <w:t>Authentication,</w:t>
            </w:r>
            <w:r>
              <w:t xml:space="preserve"> Product listing page, single product page,  product search by title, cart counter, add to cart feature ,cart quantity handler ,remove cart feature , cart page ,</w:t>
            </w:r>
          </w:p>
          <w:p w14:paraId="6E4B27EB" w14:textId="77777777" w:rsidR="00BE4DF4" w:rsidRDefault="00BE4DF4" w:rsidP="00BE4DF4"/>
          <w:p w14:paraId="544753E3" w14:textId="77777777" w:rsidR="00BE4DF4" w:rsidRDefault="00BE4DF4" w:rsidP="00BE4DF4">
            <w:r>
              <w:t xml:space="preserve">Please </w:t>
            </w:r>
            <w:proofErr w:type="gramStart"/>
            <w:r>
              <w:t>visit  :</w:t>
            </w:r>
            <w:proofErr w:type="gramEnd"/>
            <w:r>
              <w:t xml:space="preserve"> </w:t>
            </w:r>
            <w:hyperlink r:id="rId11" w:history="1">
              <w:r w:rsidRPr="009260C8">
                <w:rPr>
                  <w:rStyle w:val="Hyperlink"/>
                </w:rPr>
                <w:t>https://github.com/Dev-AG1999/fake_ecommerce</w:t>
              </w:r>
            </w:hyperlink>
          </w:p>
          <w:p w14:paraId="4F6A0C7F" w14:textId="77777777" w:rsidR="00BE4DF4" w:rsidRDefault="00BE4DF4" w:rsidP="00BE4DF4"/>
          <w:p w14:paraId="326E4698" w14:textId="57D06E35" w:rsidR="00BE4DF4" w:rsidRDefault="00BE4DF4" w:rsidP="00BE4DF4">
            <w:r>
              <w:t xml:space="preserve">Netlify </w:t>
            </w:r>
            <w:proofErr w:type="gramStart"/>
            <w:r>
              <w:t>link</w:t>
            </w:r>
            <w:r w:rsidR="00851851">
              <w:t xml:space="preserve"> :</w:t>
            </w:r>
            <w:proofErr w:type="gramEnd"/>
            <w:r w:rsidR="00851851">
              <w:t xml:space="preserve"> </w:t>
            </w:r>
            <w:hyperlink r:id="rId12" w:history="1">
              <w:r w:rsidR="00851851" w:rsidRPr="009516CB">
                <w:rPr>
                  <w:rStyle w:val="Hyperlink"/>
                </w:rPr>
                <w:t>https://fakeecommerceshop.netlify.app/</w:t>
              </w:r>
            </w:hyperlink>
          </w:p>
          <w:p w14:paraId="40052C1C" w14:textId="77777777" w:rsidR="00851851" w:rsidRPr="00EA6A51" w:rsidRDefault="00851851" w:rsidP="00BE4DF4"/>
          <w:p w14:paraId="4B97029F" w14:textId="77777777" w:rsidR="00BE4DF4" w:rsidRDefault="00BE4DF4" w:rsidP="00BE4DF4"/>
          <w:p w14:paraId="3B15C8CD" w14:textId="22EEAE60" w:rsidR="00BE4DF4" w:rsidRPr="00851851" w:rsidRDefault="00BE4DF4" w:rsidP="00851851">
            <w:pPr>
              <w:pStyle w:val="Subtitle"/>
            </w:pPr>
            <w:r w:rsidRPr="00753F31">
              <w:t xml:space="preserve">Real </w:t>
            </w:r>
            <w:r w:rsidRPr="00753F31">
              <w:rPr>
                <w:color w:val="FF0000"/>
              </w:rPr>
              <w:t>time</w:t>
            </w:r>
            <w:r w:rsidRPr="00753F31">
              <w:t xml:space="preserve"> Chat Appliication</w:t>
            </w:r>
          </w:p>
          <w:p w14:paraId="4DC53D4F" w14:textId="7EEE8114" w:rsidR="00BE4DF4" w:rsidRDefault="00BE4DF4" w:rsidP="00BE4DF4">
            <w:r w:rsidRPr="001E4643">
              <w:rPr>
                <w:b/>
                <w:bCs/>
              </w:rPr>
              <w:t xml:space="preserve">Tech </w:t>
            </w:r>
            <w:proofErr w:type="gramStart"/>
            <w:r w:rsidRPr="001E4643">
              <w:rPr>
                <w:b/>
                <w:bCs/>
              </w:rPr>
              <w:t>Stacks :</w:t>
            </w:r>
            <w:proofErr w:type="gramEnd"/>
            <w:r w:rsidRPr="001E4643">
              <w:rPr>
                <w:b/>
                <w:bCs/>
              </w:rPr>
              <w:t xml:space="preserve"> </w:t>
            </w:r>
            <w:proofErr w:type="spellStart"/>
            <w:r w:rsidRPr="001E4643">
              <w:t>ReactJs</w:t>
            </w:r>
            <w:proofErr w:type="spellEnd"/>
            <w:r w:rsidRPr="001E4643">
              <w:t xml:space="preserve"> </w:t>
            </w:r>
            <w:r w:rsidRPr="001E4643">
              <w:t xml:space="preserve">,Material UI, Firebase Database and </w:t>
            </w:r>
            <w:proofErr w:type="spellStart"/>
            <w:r w:rsidRPr="001E4643">
              <w:t>firestore,Firebase</w:t>
            </w:r>
            <w:proofErr w:type="spellEnd"/>
            <w:r w:rsidRPr="001E4643">
              <w:t xml:space="preserve"> Authentication</w:t>
            </w:r>
            <w:r w:rsidRPr="001E4643">
              <w:rPr>
                <w:b/>
                <w:bCs/>
              </w:rPr>
              <w:br/>
            </w:r>
            <w:r w:rsidRPr="001E4643">
              <w:rPr>
                <w:b/>
                <w:bCs/>
              </w:rPr>
              <w:lastRenderedPageBreak/>
              <w:br/>
              <w:t>Features :</w:t>
            </w:r>
            <w:r w:rsidRPr="001E4643">
              <w:t xml:space="preserve"> Authentication, CRUD functionality , Group based chat , Group creation, real time chat with image sending features using react webcam</w:t>
            </w:r>
          </w:p>
          <w:p w14:paraId="22CDDB90" w14:textId="77777777" w:rsidR="00BE4DF4" w:rsidRDefault="00BE4DF4" w:rsidP="00BE4DF4"/>
          <w:p w14:paraId="4E6CF150" w14:textId="77777777" w:rsidR="00BE4DF4" w:rsidRDefault="00BE4DF4" w:rsidP="00BE4DF4">
            <w:r>
              <w:t xml:space="preserve">Please </w:t>
            </w:r>
            <w:proofErr w:type="gramStart"/>
            <w:r>
              <w:t>visit  :</w:t>
            </w:r>
            <w:proofErr w:type="gramEnd"/>
            <w:r>
              <w:t xml:space="preserve">  </w:t>
            </w:r>
            <w:hyperlink r:id="rId13" w:history="1">
              <w:r w:rsidRPr="00B35C51">
                <w:rPr>
                  <w:rStyle w:val="Hyperlink"/>
                </w:rPr>
                <w:t>https://github.com/Dev-AG1999/bubble-chat</w:t>
              </w:r>
            </w:hyperlink>
          </w:p>
          <w:p w14:paraId="44726746" w14:textId="77777777" w:rsidR="00BE4DF4" w:rsidRDefault="00BE4DF4" w:rsidP="00BE4DF4"/>
          <w:p w14:paraId="73F0C0C4" w14:textId="77777777" w:rsidR="00BE4DF4" w:rsidRDefault="00BE4DF4" w:rsidP="00BE4DF4">
            <w:r>
              <w:t xml:space="preserve">Netlify </w:t>
            </w:r>
            <w:proofErr w:type="gramStart"/>
            <w:r>
              <w:t>link :</w:t>
            </w:r>
            <w:proofErr w:type="gramEnd"/>
            <w:r>
              <w:t xml:space="preserve"> </w:t>
            </w:r>
            <w:hyperlink r:id="rId14" w:history="1">
              <w:r w:rsidRPr="00B35C51">
                <w:rPr>
                  <w:rStyle w:val="Hyperlink"/>
                </w:rPr>
                <w:t>https://bubble-chatapp.netlify.app/</w:t>
              </w:r>
            </w:hyperlink>
            <w:r>
              <w:tab/>
            </w:r>
          </w:p>
          <w:p w14:paraId="4A44C063" w14:textId="77777777" w:rsidR="00BE4DF4" w:rsidRDefault="00BE4DF4" w:rsidP="00BE4DF4"/>
          <w:p w14:paraId="612B8C4D" w14:textId="722866CD" w:rsidR="00BE4DF4" w:rsidRDefault="00BE4DF4" w:rsidP="00851851">
            <w:pPr>
              <w:pStyle w:val="Subtitle"/>
            </w:pPr>
            <w:r>
              <w:t>E-</w:t>
            </w:r>
            <w:r w:rsidRPr="001E4643">
              <w:rPr>
                <w:color w:val="FF0000"/>
              </w:rPr>
              <w:t>commerce</w:t>
            </w:r>
            <w:r>
              <w:t xml:space="preserve"> Website</w:t>
            </w:r>
          </w:p>
          <w:p w14:paraId="5EB24B0D" w14:textId="465499C8" w:rsidR="00BE4DF4" w:rsidRPr="001E4643" w:rsidRDefault="00BE4DF4" w:rsidP="00BE4DF4">
            <w:r w:rsidRPr="001E4643">
              <w:rPr>
                <w:b/>
                <w:bCs/>
              </w:rPr>
              <w:t>Tech Stacks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 </w:t>
            </w:r>
            <w:r w:rsidRPr="001E4643"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Pr="001E4643">
              <w:t xml:space="preserve"> </w:t>
            </w:r>
            <w:proofErr w:type="spellStart"/>
            <w:r w:rsidRPr="001E4643">
              <w:t>ReactJs</w:t>
            </w:r>
            <w:proofErr w:type="spellEnd"/>
            <w:r w:rsidRPr="001E4643">
              <w:t xml:space="preserve"> </w:t>
            </w:r>
            <w:r w:rsidRPr="001E4643">
              <w:t xml:space="preserve">,Material UI, </w:t>
            </w:r>
            <w:r>
              <w:t xml:space="preserve">Fetch </w:t>
            </w:r>
            <w:proofErr w:type="spellStart"/>
            <w:r>
              <w:t>api</w:t>
            </w:r>
            <w:proofErr w:type="spellEnd"/>
            <w:r>
              <w:t>, react carousel</w:t>
            </w:r>
          </w:p>
          <w:p w14:paraId="78F60CD5" w14:textId="77777777" w:rsidR="00BE4DF4" w:rsidRDefault="00BE4DF4" w:rsidP="00BE4DF4"/>
          <w:p w14:paraId="125742CA" w14:textId="77777777" w:rsidR="00BE4DF4" w:rsidRDefault="00BE4DF4" w:rsidP="00BE4DF4">
            <w:proofErr w:type="gramStart"/>
            <w:r w:rsidRPr="001E4643">
              <w:rPr>
                <w:b/>
                <w:bCs/>
              </w:rPr>
              <w:t xml:space="preserve">Features </w:t>
            </w:r>
            <w:r>
              <w:rPr>
                <w:b/>
                <w:bCs/>
              </w:rPr>
              <w:t xml:space="preserve"> </w:t>
            </w:r>
            <w:r w:rsidRPr="001E4643">
              <w:rPr>
                <w:b/>
                <w:bCs/>
              </w:rPr>
              <w:t>:</w:t>
            </w:r>
            <w:proofErr w:type="gramEnd"/>
            <w:r w:rsidRPr="001E464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1E4643">
              <w:t>Authentication,</w:t>
            </w:r>
            <w:r>
              <w:t xml:space="preserve"> Product listing page, single product page(showing products in carousel), Category wise product search, cart counter, add to cart feature , cart page </w:t>
            </w:r>
          </w:p>
          <w:p w14:paraId="38A9F927" w14:textId="77777777" w:rsidR="00BE4DF4" w:rsidRDefault="00BE4DF4" w:rsidP="00BE4DF4"/>
          <w:p w14:paraId="6BC828BA" w14:textId="77777777" w:rsidR="00BE4DF4" w:rsidRDefault="00BE4DF4" w:rsidP="00BE4DF4">
            <w:r>
              <w:t>(log in with username</w:t>
            </w:r>
            <w:proofErr w:type="gramStart"/>
            <w:r>
              <w:t>:”</w:t>
            </w:r>
            <w:proofErr w:type="spellStart"/>
            <w:r>
              <w:t>kminchelle</w:t>
            </w:r>
            <w:proofErr w:type="spellEnd"/>
            <w:proofErr w:type="gramEnd"/>
            <w:r>
              <w:t>” password:”0lelplR”)</w:t>
            </w:r>
          </w:p>
          <w:p w14:paraId="78CF666C" w14:textId="77777777" w:rsidR="00BE4DF4" w:rsidRDefault="00BE4DF4" w:rsidP="00BE4DF4"/>
          <w:p w14:paraId="47992B01" w14:textId="77777777" w:rsidR="00BE4DF4" w:rsidRDefault="00BE4DF4" w:rsidP="00BE4DF4">
            <w:r>
              <w:t xml:space="preserve">Please </w:t>
            </w:r>
            <w:proofErr w:type="gramStart"/>
            <w:r>
              <w:t>visit  :</w:t>
            </w:r>
            <w:proofErr w:type="gramEnd"/>
            <w:r>
              <w:t xml:space="preserve">  </w:t>
            </w:r>
            <w:hyperlink r:id="rId15" w:history="1">
              <w:r w:rsidRPr="00B35C51">
                <w:rPr>
                  <w:rStyle w:val="Hyperlink"/>
                </w:rPr>
                <w:t>https://github.com/Dev-AG1999/vetron__assesment</w:t>
              </w:r>
            </w:hyperlink>
          </w:p>
          <w:p w14:paraId="5A13A33F" w14:textId="77777777" w:rsidR="00BE4DF4" w:rsidRDefault="00BE4DF4" w:rsidP="00BE4DF4"/>
          <w:p w14:paraId="3E6A9894" w14:textId="20E14E48" w:rsidR="00BE4DF4" w:rsidRDefault="00BE4DF4" w:rsidP="00BE4DF4">
            <w:r>
              <w:t xml:space="preserve">Netlify </w:t>
            </w:r>
            <w:proofErr w:type="gramStart"/>
            <w:r>
              <w:t>link  :</w:t>
            </w:r>
            <w:proofErr w:type="gramEnd"/>
            <w:r>
              <w:t xml:space="preserve">  </w:t>
            </w:r>
            <w:hyperlink r:id="rId16" w:history="1">
              <w:r w:rsidR="00851851" w:rsidRPr="009516CB">
                <w:rPr>
                  <w:rStyle w:val="Hyperlink"/>
                </w:rPr>
                <w:t>https://polite-biscuit-e74c85.netlify.app/</w:t>
              </w:r>
            </w:hyperlink>
          </w:p>
          <w:p w14:paraId="4F83CA6A" w14:textId="77777777" w:rsidR="00851851" w:rsidRPr="001E4643" w:rsidRDefault="00851851" w:rsidP="00BE4DF4"/>
          <w:p w14:paraId="1A6C46CD" w14:textId="77777777" w:rsidR="00BE4DF4" w:rsidRDefault="00BE4DF4" w:rsidP="00BE4DF4"/>
          <w:p w14:paraId="55D4A213" w14:textId="12FCB179" w:rsidR="00BE4DF4" w:rsidRDefault="00BE4DF4" w:rsidP="00851851">
            <w:pPr>
              <w:pStyle w:val="Subtitle"/>
            </w:pPr>
            <w:r w:rsidRPr="001E4643">
              <w:t xml:space="preserve">Instagram </w:t>
            </w:r>
            <w:r w:rsidRPr="001E4643">
              <w:rPr>
                <w:color w:val="FF0000"/>
              </w:rPr>
              <w:t>Clone</w:t>
            </w:r>
          </w:p>
          <w:p w14:paraId="595AA518" w14:textId="2D601A56" w:rsidR="00BE4DF4" w:rsidRPr="001E4643" w:rsidRDefault="00BE4DF4" w:rsidP="00851851">
            <w:r w:rsidRPr="00851851">
              <w:rPr>
                <w:b/>
                <w:bCs/>
              </w:rPr>
              <w:t xml:space="preserve">Tech </w:t>
            </w:r>
            <w:proofErr w:type="gramStart"/>
            <w:r w:rsidRPr="00851851">
              <w:rPr>
                <w:b/>
                <w:bCs/>
              </w:rPr>
              <w:t>Stacks  :</w:t>
            </w:r>
            <w:proofErr w:type="gramEnd"/>
            <w:r w:rsidRPr="00851851">
              <w:rPr>
                <w:b/>
                <w:bCs/>
              </w:rPr>
              <w:t xml:space="preserve">  </w:t>
            </w:r>
            <w:r w:rsidRPr="001E4643">
              <w:t xml:space="preserve"> </w:t>
            </w:r>
            <w:proofErr w:type="spellStart"/>
            <w:r w:rsidRPr="001E4643">
              <w:t>ReactJs</w:t>
            </w:r>
            <w:proofErr w:type="spellEnd"/>
            <w:r w:rsidRPr="001E4643">
              <w:t xml:space="preserve"> </w:t>
            </w:r>
            <w:r w:rsidRPr="001E4643">
              <w:t xml:space="preserve">,Material UI, Firebase Database and </w:t>
            </w:r>
            <w:proofErr w:type="spellStart"/>
            <w:r w:rsidRPr="001E4643">
              <w:t>firestore,Firebase</w:t>
            </w:r>
            <w:proofErr w:type="spellEnd"/>
            <w:r w:rsidRPr="001E4643">
              <w:t xml:space="preserve"> Authentication</w:t>
            </w:r>
          </w:p>
          <w:p w14:paraId="057C5CAB" w14:textId="77777777" w:rsidR="00BE4DF4" w:rsidRDefault="00BE4DF4" w:rsidP="00BE4DF4"/>
          <w:p w14:paraId="0EFBC286" w14:textId="77777777" w:rsidR="00BE4DF4" w:rsidRPr="001E4643" w:rsidRDefault="00BE4DF4" w:rsidP="00BE4DF4">
            <w:proofErr w:type="gramStart"/>
            <w:r w:rsidRPr="001E4643">
              <w:rPr>
                <w:b/>
                <w:bCs/>
              </w:rPr>
              <w:t>Features</w:t>
            </w:r>
            <w:r>
              <w:rPr>
                <w:b/>
                <w:bCs/>
              </w:rPr>
              <w:t xml:space="preserve">  </w:t>
            </w:r>
            <w:r w:rsidRPr="001E4643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 </w:t>
            </w:r>
            <w:r w:rsidRPr="001E4643">
              <w:rPr>
                <w:b/>
                <w:bCs/>
              </w:rPr>
              <w:t xml:space="preserve"> </w:t>
            </w:r>
            <w:r w:rsidRPr="001E4643">
              <w:t>Authentication, CRUD functionality , Posting image with caption, real time comment</w:t>
            </w:r>
            <w:r>
              <w:t>, User profile page</w:t>
            </w:r>
          </w:p>
          <w:p w14:paraId="6B623D35" w14:textId="77777777" w:rsidR="00BE4DF4" w:rsidRDefault="00BE4DF4" w:rsidP="00BE4DF4"/>
          <w:p w14:paraId="32D312BD" w14:textId="77777777" w:rsidR="00BE4DF4" w:rsidRDefault="00BE4DF4" w:rsidP="00BE4DF4">
            <w:pPr>
              <w:rPr>
                <w:rStyle w:val="Hyperlink"/>
              </w:rPr>
            </w:pPr>
            <w:r>
              <w:t xml:space="preserve">Please visit  </w:t>
            </w:r>
            <w:proofErr w:type="gramStart"/>
            <w:r>
              <w:t xml:space="preserve">  :</w:t>
            </w:r>
            <w:proofErr w:type="gramEnd"/>
            <w:r>
              <w:t xml:space="preserve">  </w:t>
            </w:r>
            <w:hyperlink r:id="rId17" w:history="1">
              <w:r w:rsidRPr="008B5015">
                <w:rPr>
                  <w:rStyle w:val="Hyperlink"/>
                </w:rPr>
                <w:t>https://github.com/Dev-AG1999/instagram-clone</w:t>
              </w:r>
            </w:hyperlink>
          </w:p>
          <w:p w14:paraId="6682B97F" w14:textId="77777777" w:rsidR="00BE4DF4" w:rsidRDefault="00BE4DF4" w:rsidP="00BE4DF4">
            <w:pPr>
              <w:rPr>
                <w:rStyle w:val="Hyperlink"/>
              </w:rPr>
            </w:pPr>
          </w:p>
          <w:p w14:paraId="64BB5435" w14:textId="38070AD6" w:rsidR="00BE4DF4" w:rsidRDefault="00BE4DF4" w:rsidP="00BE4DF4">
            <w:r>
              <w:t xml:space="preserve">Netlify </w:t>
            </w:r>
            <w:proofErr w:type="gramStart"/>
            <w:r>
              <w:t>link :</w:t>
            </w:r>
            <w:proofErr w:type="gramEnd"/>
            <w:r>
              <w:t xml:space="preserve"> </w:t>
            </w:r>
            <w:hyperlink r:id="rId18" w:history="1">
              <w:r w:rsidR="00851851" w:rsidRPr="009516CB">
                <w:rPr>
                  <w:rStyle w:val="Hyperlink"/>
                </w:rPr>
                <w:t>https://instagram-clonify.netlify.app/</w:t>
              </w:r>
            </w:hyperlink>
          </w:p>
          <w:p w14:paraId="733CC48E" w14:textId="77777777" w:rsidR="00851851" w:rsidRDefault="00851851" w:rsidP="00BE4DF4"/>
          <w:p w14:paraId="1D5F5DC4" w14:textId="5E8AF110" w:rsidR="00BE4DF4" w:rsidRPr="00851851" w:rsidRDefault="00BE4DF4" w:rsidP="00851851">
            <w:pPr>
              <w:pStyle w:val="Subtitle"/>
              <w:rPr>
                <w:color w:val="FF0000"/>
              </w:rPr>
            </w:pPr>
            <w:r w:rsidRPr="001E4643">
              <w:lastRenderedPageBreak/>
              <w:t xml:space="preserve">Todo </w:t>
            </w:r>
            <w:r w:rsidRPr="001E4643">
              <w:rPr>
                <w:color w:val="FF0000"/>
              </w:rPr>
              <w:t>App</w:t>
            </w:r>
          </w:p>
          <w:p w14:paraId="6E9CE0EC" w14:textId="77777777" w:rsidR="00BE4DF4" w:rsidRDefault="00BE4DF4" w:rsidP="00BE4DF4">
            <w:pPr>
              <w:rPr>
                <w:b/>
                <w:bCs/>
              </w:rPr>
            </w:pPr>
            <w:r w:rsidRPr="001E4643">
              <w:rPr>
                <w:b/>
                <w:bCs/>
              </w:rPr>
              <w:t xml:space="preserve">Tech </w:t>
            </w:r>
            <w:proofErr w:type="gramStart"/>
            <w:r w:rsidRPr="001E4643">
              <w:rPr>
                <w:b/>
                <w:bCs/>
              </w:rPr>
              <w:t>Stacks</w:t>
            </w:r>
            <w:r>
              <w:rPr>
                <w:b/>
                <w:bCs/>
              </w:rPr>
              <w:t xml:space="preserve"> </w:t>
            </w:r>
            <w:r w:rsidRPr="001E4643"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Pr="001E4643">
              <w:rPr>
                <w:b/>
                <w:bCs/>
              </w:rPr>
              <w:t xml:space="preserve"> </w:t>
            </w:r>
            <w:proofErr w:type="spellStart"/>
            <w:r w:rsidRPr="001E4643">
              <w:t>ReactJs,Javascript</w:t>
            </w:r>
            <w:proofErr w:type="spellEnd"/>
          </w:p>
          <w:p w14:paraId="136DB656" w14:textId="77777777" w:rsidR="00BE4DF4" w:rsidRDefault="00BE4DF4" w:rsidP="00BE4DF4">
            <w:pPr>
              <w:rPr>
                <w:b/>
                <w:bCs/>
              </w:rPr>
            </w:pPr>
          </w:p>
          <w:p w14:paraId="72F8AF05" w14:textId="77777777" w:rsidR="00BE4DF4" w:rsidRDefault="00BE4DF4" w:rsidP="00BE4DF4">
            <w:r w:rsidRPr="0060269F">
              <w:t xml:space="preserve">Please </w:t>
            </w:r>
            <w:proofErr w:type="gramStart"/>
            <w:r w:rsidRPr="0060269F">
              <w:t xml:space="preserve">visit </w:t>
            </w:r>
            <w:r>
              <w:t xml:space="preserve"> </w:t>
            </w:r>
            <w:r w:rsidRPr="0060269F">
              <w:t>:</w:t>
            </w:r>
            <w:proofErr w:type="gramEnd"/>
            <w:r>
              <w:t xml:space="preserve"> </w:t>
            </w:r>
            <w:r w:rsidRPr="0060269F">
              <w:t xml:space="preserve"> </w:t>
            </w:r>
            <w:hyperlink r:id="rId19" w:history="1">
              <w:r w:rsidRPr="00B35C51">
                <w:rPr>
                  <w:rStyle w:val="Hyperlink"/>
                </w:rPr>
                <w:t>https://github.com/Dev-AG1999/MY-TODO</w:t>
              </w:r>
            </w:hyperlink>
          </w:p>
          <w:p w14:paraId="495F5258" w14:textId="77777777" w:rsidR="00BE4DF4" w:rsidRDefault="00BE4DF4" w:rsidP="00BE4DF4"/>
          <w:p w14:paraId="68E6D9CD" w14:textId="3B7C1C46" w:rsidR="00BE4DF4" w:rsidRDefault="00BE4DF4" w:rsidP="00BE4DF4">
            <w:r>
              <w:t xml:space="preserve">Netlify </w:t>
            </w:r>
            <w:proofErr w:type="gramStart"/>
            <w:r>
              <w:t>link :</w:t>
            </w:r>
            <w:proofErr w:type="gramEnd"/>
            <w:r>
              <w:t xml:space="preserve"> </w:t>
            </w:r>
            <w:hyperlink r:id="rId20" w:history="1">
              <w:r w:rsidR="00851851" w:rsidRPr="009516CB">
                <w:rPr>
                  <w:rStyle w:val="Hyperlink"/>
                </w:rPr>
                <w:t>https://peaceful-sprite-82da4f.netlify.app/</w:t>
              </w:r>
            </w:hyperlink>
          </w:p>
          <w:p w14:paraId="7182701B" w14:textId="77777777" w:rsidR="00851851" w:rsidRPr="001E4643" w:rsidRDefault="00851851" w:rsidP="00BE4DF4"/>
          <w:p w14:paraId="7B3E7386" w14:textId="77777777" w:rsidR="00BE4DF4" w:rsidRPr="0060269F" w:rsidRDefault="00BE4DF4" w:rsidP="00BE4DF4"/>
          <w:p w14:paraId="25E2C4A8" w14:textId="77777777" w:rsidR="00BE4DF4" w:rsidRPr="0060269F" w:rsidRDefault="00BE4DF4" w:rsidP="00BE4DF4">
            <w:pPr>
              <w:rPr>
                <w:b/>
                <w:bCs/>
              </w:rPr>
            </w:pPr>
          </w:p>
          <w:p w14:paraId="0E2A8947" w14:textId="29228616" w:rsidR="00BE4DF4" w:rsidRPr="0060269F" w:rsidRDefault="00BE4DF4" w:rsidP="00BE4DF4">
            <w:pPr>
              <w:pStyle w:val="Subtitle"/>
            </w:pPr>
            <w:r>
              <w:t xml:space="preserve">HTML5, CSS3, JAVASCRIPT </w:t>
            </w:r>
            <w:proofErr w:type="gramStart"/>
            <w:r>
              <w:t>PROJECTS :</w:t>
            </w:r>
            <w:proofErr w:type="gramEnd"/>
            <w:r>
              <w:t xml:space="preserve"> </w:t>
            </w:r>
          </w:p>
          <w:p w14:paraId="10E1124E" w14:textId="77777777" w:rsidR="00BE4DF4" w:rsidRPr="00BE4DF4" w:rsidRDefault="00BE4DF4" w:rsidP="00BE4DF4">
            <w:pPr>
              <w:pStyle w:val="Heading3"/>
              <w:rPr>
                <w:rStyle w:val="Hyperlink"/>
                <w:color w:val="404040" w:themeColor="text1" w:themeTint="BF"/>
                <w:u w:val="none"/>
              </w:rPr>
            </w:pPr>
            <w:hyperlink r:id="rId21" w:history="1">
              <w:r w:rsidRPr="0060269F">
                <w:rPr>
                  <w:rStyle w:val="Hyperlink"/>
                </w:rPr>
                <w:t>https://github.com/Dev-AG1999/AISH-21</w:t>
              </w:r>
            </w:hyperlink>
          </w:p>
          <w:p w14:paraId="258805F1" w14:textId="77777777" w:rsidR="00BE4DF4" w:rsidRPr="0060269F" w:rsidRDefault="00BE4DF4" w:rsidP="00BE4DF4">
            <w:pPr>
              <w:pStyle w:val="Heading3"/>
            </w:pPr>
            <w:hyperlink r:id="rId22" w:history="1">
              <w:r w:rsidRPr="0060269F">
                <w:rPr>
                  <w:rStyle w:val="Hyperlink"/>
                </w:rPr>
                <w:t>https://github.com/Dev-AG1999/ikken-light-theme</w:t>
              </w:r>
            </w:hyperlink>
          </w:p>
          <w:p w14:paraId="2AE8130F" w14:textId="6E58AC97" w:rsidR="00BE4DF4" w:rsidRPr="00A41BD5" w:rsidRDefault="00BE4DF4" w:rsidP="00BE4DF4">
            <w:pPr>
              <w:pStyle w:val="Heading3"/>
            </w:pPr>
            <w:hyperlink r:id="rId23" w:history="1">
              <w:r w:rsidRPr="0060269F">
                <w:rPr>
                  <w:rStyle w:val="Hyperlink"/>
                </w:rPr>
                <w:t>https://github.com/Dev-AG1999/Creative-site-dark-theme-</w:t>
              </w:r>
            </w:hyperlink>
          </w:p>
        </w:tc>
        <w:tc>
          <w:tcPr>
            <w:tcW w:w="270" w:type="dxa"/>
          </w:tcPr>
          <w:p w14:paraId="242FDEF2" w14:textId="77777777" w:rsidR="00843C1C" w:rsidRDefault="00843C1C" w:rsidP="00EE259E"/>
        </w:tc>
        <w:tc>
          <w:tcPr>
            <w:tcW w:w="5534" w:type="dxa"/>
          </w:tcPr>
          <w:p w14:paraId="5B88C21A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D375E55C2D9241AD9D272EEA716D2A63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288B57A2" w14:textId="374C9DDD" w:rsidR="00843C1C" w:rsidRDefault="00B73049" w:rsidP="00EE259E">
            <w:pPr>
              <w:pStyle w:val="Heading2"/>
            </w:pPr>
            <w:r>
              <w:t>frontend developer</w:t>
            </w:r>
            <w:r w:rsidR="00851851">
              <w:t xml:space="preserve"> (mar,2022-sep,2022)</w:t>
            </w:r>
          </w:p>
          <w:p w14:paraId="04ADA2D1" w14:textId="2AC88CE9" w:rsidR="00843C1C" w:rsidRDefault="00B73049" w:rsidP="00CF61BE">
            <w:pPr>
              <w:pStyle w:val="Heading3"/>
            </w:pPr>
            <w:proofErr w:type="spellStart"/>
            <w:r>
              <w:t>Attosol</w:t>
            </w:r>
            <w:proofErr w:type="spellEnd"/>
            <w:r>
              <w:t xml:space="preserve"> Technologies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  <w:r w:rsidR="00CF61BE">
              <w:t xml:space="preserve"> </w:t>
            </w:r>
            <w:r w:rsidR="00843C1C">
              <w:t xml:space="preserve">| </w:t>
            </w:r>
            <w:proofErr w:type="spellStart"/>
            <w:proofErr w:type="gramStart"/>
            <w:r>
              <w:t>Newtown,</w:t>
            </w:r>
            <w:r w:rsidR="00F40F97">
              <w:t>K</w:t>
            </w:r>
            <w:r>
              <w:t>olkata</w:t>
            </w:r>
            <w:proofErr w:type="spellEnd"/>
            <w:proofErr w:type="gramEnd"/>
          </w:p>
          <w:p w14:paraId="144BF1E9" w14:textId="74A25871" w:rsidR="00843C1C" w:rsidRDefault="00670F66" w:rsidP="00EE259E">
            <w:r>
              <w:t xml:space="preserve"> </w:t>
            </w:r>
            <w:proofErr w:type="gramStart"/>
            <w:r w:rsidRPr="00670F66">
              <w:rPr>
                <w:b/>
                <w:bCs/>
              </w:rPr>
              <w:t>Responsibilities :</w:t>
            </w:r>
            <w:proofErr w:type="gramEnd"/>
            <w:r>
              <w:t xml:space="preserve">  Creating short codes for the company’s project (</w:t>
            </w:r>
            <w:proofErr w:type="spellStart"/>
            <w:r w:rsidRPr="00670F66">
              <w:rPr>
                <w:b/>
                <w:bCs/>
              </w:rPr>
              <w:t>BakeMyWeb</w:t>
            </w:r>
            <w:proofErr w:type="spellEnd"/>
            <w:r>
              <w:t xml:space="preserve">). </w:t>
            </w:r>
            <w:r>
              <w:br/>
            </w:r>
            <w:r>
              <w:br/>
            </w:r>
            <w:proofErr w:type="gramStart"/>
            <w:r>
              <w:t>note :</w:t>
            </w:r>
            <w:proofErr w:type="gramEnd"/>
            <w:r>
              <w:t xml:space="preserve">- Short codes are dynamic and unique section </w:t>
            </w:r>
            <w:proofErr w:type="spellStart"/>
            <w:r>
              <w:t>designs,required</w:t>
            </w:r>
            <w:proofErr w:type="spellEnd"/>
            <w:r>
              <w:t xml:space="preserve"> for creating a beautiful website or even a single webpage without any hassle of coding. User will just </w:t>
            </w:r>
            <w:proofErr w:type="spellStart"/>
            <w:r>
              <w:t>just</w:t>
            </w:r>
            <w:proofErr w:type="spellEnd"/>
            <w:r>
              <w:t xml:space="preserve"> copy specific code of two lines for a</w:t>
            </w:r>
            <w:r w:rsidR="00F40F97">
              <w:t xml:space="preserve"> particular </w:t>
            </w:r>
            <w:proofErr w:type="gramStart"/>
            <w:r w:rsidR="00F40F97">
              <w:t xml:space="preserve">design </w:t>
            </w:r>
            <w:r>
              <w:t xml:space="preserve"> </w:t>
            </w:r>
            <w:r w:rsidR="00F40F97">
              <w:t>as</w:t>
            </w:r>
            <w:proofErr w:type="gramEnd"/>
            <w:r w:rsidR="00F40F97">
              <w:t xml:space="preserve"> </w:t>
            </w:r>
            <w:r>
              <w:t xml:space="preserve">we use CDN snippet to import libraries in our </w:t>
            </w:r>
            <w:proofErr w:type="spellStart"/>
            <w:r>
              <w:t>html</w:t>
            </w:r>
            <w:r w:rsidR="00F40F97">
              <w:t>,as</w:t>
            </w:r>
            <w:proofErr w:type="spellEnd"/>
            <w:r w:rsidR="00F40F97">
              <w:t xml:space="preserve"> simple as that. Moreover it can be totally customized with specific required params.</w:t>
            </w:r>
            <w:r>
              <w:br/>
            </w:r>
            <w:r>
              <w:br/>
            </w:r>
            <w:r w:rsidRPr="00670F66">
              <w:rPr>
                <w:b/>
                <w:bCs/>
              </w:rPr>
              <w:t>Tech</w:t>
            </w:r>
            <w:r>
              <w:t xml:space="preserve"> </w:t>
            </w:r>
            <w:proofErr w:type="gramStart"/>
            <w:r w:rsidRPr="00670F66">
              <w:rPr>
                <w:b/>
                <w:bCs/>
              </w:rPr>
              <w:t>Stacks</w:t>
            </w:r>
            <w:r>
              <w:t xml:space="preserve"> </w:t>
            </w:r>
            <w:r w:rsidRPr="00670F66">
              <w:rPr>
                <w:b/>
                <w:bCs/>
              </w:rPr>
              <w:t>:</w:t>
            </w:r>
            <w:proofErr w:type="gramEnd"/>
            <w:r>
              <w:t xml:space="preserve"> ReactJs,HTML5.,CSS3,JS,SCSS,LESS,Spectre</w:t>
            </w:r>
          </w:p>
          <w:p w14:paraId="408C4426" w14:textId="77777777" w:rsidR="00843C1C" w:rsidRPr="001B5913" w:rsidRDefault="00843C1C" w:rsidP="00EE259E"/>
          <w:p w14:paraId="601F2ABD" w14:textId="31C088DA" w:rsidR="00843C1C" w:rsidRDefault="00F40F97" w:rsidP="00CF61BE">
            <w:pPr>
              <w:pStyle w:val="Heading2"/>
            </w:pPr>
            <w:r>
              <w:t>JAVASCRIPT DEVELOPER</w:t>
            </w:r>
            <w:r w:rsidR="00851851">
              <w:t xml:space="preserve"> </w:t>
            </w:r>
            <w:r w:rsidR="00851851">
              <w:t>(</w:t>
            </w:r>
            <w:r w:rsidR="00851851">
              <w:t>feb</w:t>
            </w:r>
            <w:r w:rsidR="00851851">
              <w:t>,202</w:t>
            </w:r>
            <w:r w:rsidR="00851851">
              <w:t>1</w:t>
            </w:r>
            <w:r w:rsidR="00851851">
              <w:t>-</w:t>
            </w:r>
            <w:r w:rsidR="00851851">
              <w:t>feb</w:t>
            </w:r>
            <w:r w:rsidR="00851851">
              <w:t>,2022)</w:t>
            </w:r>
          </w:p>
          <w:p w14:paraId="26B772B2" w14:textId="128CE928" w:rsidR="00843C1C" w:rsidRDefault="00F40F97" w:rsidP="00EE259E">
            <w:pPr>
              <w:pStyle w:val="Heading3"/>
              <w:rPr>
                <w:lang w:val="de-DE"/>
              </w:rPr>
            </w:pPr>
            <w:r>
              <w:t xml:space="preserve">Isten </w:t>
            </w:r>
            <w:proofErr w:type="spellStart"/>
            <w:r>
              <w:t>Technologia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 xml:space="preserve">Salt </w:t>
            </w:r>
            <w:proofErr w:type="spellStart"/>
            <w:proofErr w:type="gramStart"/>
            <w:r>
              <w:t>lake,Kolkata</w:t>
            </w:r>
            <w:proofErr w:type="spellEnd"/>
            <w:proofErr w:type="gramEnd"/>
            <w:r w:rsidR="00CF61BE" w:rsidRPr="00D85EF8">
              <w:rPr>
                <w:lang w:val="de-DE"/>
              </w:rPr>
              <w:t xml:space="preserve"> </w:t>
            </w:r>
          </w:p>
          <w:p w14:paraId="78E0F3C2" w14:textId="77777777" w:rsidR="00F40F97" w:rsidRDefault="00F40F97" w:rsidP="00F40F97">
            <w:r w:rsidRPr="00670F66">
              <w:rPr>
                <w:b/>
                <w:bCs/>
              </w:rPr>
              <w:t xml:space="preserve">Responsibilities </w:t>
            </w:r>
            <w:r>
              <w:t>Creating websites as per clients requirements using HTML</w:t>
            </w:r>
            <w:proofErr w:type="gramStart"/>
            <w:r>
              <w:t>5,CSS</w:t>
            </w:r>
            <w:proofErr w:type="gramEnd"/>
            <w:r>
              <w:t>3,JS</w:t>
            </w:r>
          </w:p>
          <w:p w14:paraId="49922B0E" w14:textId="0BB8A614" w:rsidR="00F40F97" w:rsidRDefault="00F40F97" w:rsidP="00F40F97">
            <w:r>
              <w:br/>
            </w:r>
            <w:r w:rsidRPr="00670F66">
              <w:rPr>
                <w:b/>
                <w:bCs/>
              </w:rPr>
              <w:t>Tech</w:t>
            </w:r>
            <w:r>
              <w:t xml:space="preserve"> </w:t>
            </w:r>
            <w:proofErr w:type="gramStart"/>
            <w:r w:rsidRPr="00670F66">
              <w:rPr>
                <w:b/>
                <w:bCs/>
              </w:rPr>
              <w:t>Stacks</w:t>
            </w:r>
            <w:r>
              <w:t xml:space="preserve"> </w:t>
            </w:r>
            <w:r w:rsidRPr="00670F66">
              <w:rPr>
                <w:b/>
                <w:bCs/>
              </w:rPr>
              <w:t>:</w:t>
            </w:r>
            <w:proofErr w:type="gramEnd"/>
            <w:r>
              <w:t xml:space="preserve"> HTML5.,CSS3,J</w:t>
            </w:r>
            <w:r>
              <w:t>avascipt</w:t>
            </w:r>
            <w:r>
              <w:t>,SCSS</w:t>
            </w:r>
          </w:p>
          <w:p w14:paraId="2BB7E9D4" w14:textId="77777777" w:rsidR="00F40F97" w:rsidRPr="00F40F97" w:rsidRDefault="00F40F97" w:rsidP="00F40F97">
            <w:pPr>
              <w:rPr>
                <w:lang w:val="de-DE"/>
              </w:rPr>
            </w:pPr>
          </w:p>
          <w:p w14:paraId="3955F940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3247EF75" w14:textId="7D7E29E3" w:rsidR="00843C1C" w:rsidRDefault="00F40F97" w:rsidP="00CF61BE">
            <w:pPr>
              <w:pStyle w:val="Heading2"/>
            </w:pPr>
            <w:r>
              <w:lastRenderedPageBreak/>
              <w:t>Intern</w:t>
            </w:r>
          </w:p>
          <w:p w14:paraId="0CBA21DD" w14:textId="29EE7EA9" w:rsidR="00843C1C" w:rsidRPr="00D85EF8" w:rsidRDefault="00F40F97" w:rsidP="00EE259E">
            <w:pPr>
              <w:pStyle w:val="Heading3"/>
              <w:rPr>
                <w:lang w:val="de-DE"/>
              </w:rPr>
            </w:pPr>
            <w:r>
              <w:t>Larsen &amp; Toubro</w:t>
            </w:r>
            <w:r w:rsidR="00843C1C" w:rsidRPr="00D85EF8">
              <w:rPr>
                <w:lang w:val="de-DE"/>
              </w:rPr>
              <w:t xml:space="preserve"> | </w:t>
            </w:r>
            <w:r>
              <w:t>Navi Mumbai</w:t>
            </w:r>
            <w:r w:rsidR="00CF61BE" w:rsidRPr="00D85EF8">
              <w:rPr>
                <w:lang w:val="de-DE"/>
              </w:rPr>
              <w:t xml:space="preserve"> </w:t>
            </w:r>
          </w:p>
          <w:p w14:paraId="5BB1E444" w14:textId="7FB7F27B" w:rsidR="00843C1C" w:rsidRDefault="00843C1C" w:rsidP="00C211BC"/>
        </w:tc>
      </w:tr>
    </w:tbl>
    <w:p w14:paraId="4D839199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1426" w14:textId="77777777" w:rsidR="000B26A4" w:rsidRDefault="000B26A4" w:rsidP="00AA35A8">
      <w:pPr>
        <w:spacing w:line="240" w:lineRule="auto"/>
      </w:pPr>
      <w:r>
        <w:separator/>
      </w:r>
    </w:p>
  </w:endnote>
  <w:endnote w:type="continuationSeparator" w:id="0">
    <w:p w14:paraId="0463A7DB" w14:textId="77777777" w:rsidR="000B26A4" w:rsidRDefault="000B26A4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04C3" w14:textId="77777777" w:rsidR="000B26A4" w:rsidRDefault="000B26A4" w:rsidP="00AA35A8">
      <w:pPr>
        <w:spacing w:line="240" w:lineRule="auto"/>
      </w:pPr>
      <w:r>
        <w:separator/>
      </w:r>
    </w:p>
  </w:footnote>
  <w:footnote w:type="continuationSeparator" w:id="0">
    <w:p w14:paraId="6A8D5FF5" w14:textId="77777777" w:rsidR="000B26A4" w:rsidRDefault="000B26A4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4.2pt;height:1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7" type="#_x0000_t75" style="width:13.65pt;height:13.6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2AE3"/>
    <w:multiLevelType w:val="hybridMultilevel"/>
    <w:tmpl w:val="61E622B8"/>
    <w:lvl w:ilvl="0" w:tplc="FB1AB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B42204"/>
    <w:multiLevelType w:val="hybridMultilevel"/>
    <w:tmpl w:val="FA06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5"/>
  </w:num>
  <w:num w:numId="3" w16cid:durableId="751318933">
    <w:abstractNumId w:val="3"/>
  </w:num>
  <w:num w:numId="4" w16cid:durableId="2055545808">
    <w:abstractNumId w:val="4"/>
  </w:num>
  <w:num w:numId="5" w16cid:durableId="1269199100">
    <w:abstractNumId w:val="1"/>
  </w:num>
  <w:num w:numId="6" w16cid:durableId="1510096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49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6A4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0F66"/>
    <w:rsid w:val="00671CDE"/>
    <w:rsid w:val="006A1E18"/>
    <w:rsid w:val="006C0159"/>
    <w:rsid w:val="006C472D"/>
    <w:rsid w:val="006C4C6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51851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358BF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73049"/>
    <w:rsid w:val="00B8453F"/>
    <w:rsid w:val="00B847CF"/>
    <w:rsid w:val="00B85473"/>
    <w:rsid w:val="00B96871"/>
    <w:rsid w:val="00BA14F1"/>
    <w:rsid w:val="00BB03ED"/>
    <w:rsid w:val="00BE2FC9"/>
    <w:rsid w:val="00BE4DF4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0F97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C52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1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unhideWhenUsed/>
    <w:rsid w:val="00BE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Dev-AG1999/bubble-chat" TargetMode="External"/><Relationship Id="rId18" Type="http://schemas.openxmlformats.org/officeDocument/2006/relationships/hyperlink" Target="https://instagram-clonify.netlify.app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Dev-AG1999/AISH-2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fakeecommerceshop.netlify.app/" TargetMode="External"/><Relationship Id="rId17" Type="http://schemas.openxmlformats.org/officeDocument/2006/relationships/hyperlink" Target="https://github.com/Dev-AG1999/instagram-clone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polite-biscuit-e74c85.netlify.app/" TargetMode="External"/><Relationship Id="rId20" Type="http://schemas.openxmlformats.org/officeDocument/2006/relationships/hyperlink" Target="https://peaceful-sprite-82da4f.netlify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v-AG1999/fake_ecommerce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Dev-AG1999/vetron__assesment" TargetMode="External"/><Relationship Id="rId23" Type="http://schemas.openxmlformats.org/officeDocument/2006/relationships/hyperlink" Target="https://github.com/Dev-AG1999/Creative-site-dark-theme-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github.com/Dev-AG1999/MY-TO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ubble-chatapp.netlify.app/" TargetMode="External"/><Relationship Id="rId22" Type="http://schemas.openxmlformats.org/officeDocument/2006/relationships/hyperlink" Target="https://github.com/Dev-AG1999/ikken-light-theme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HWARIYA%20GHOSAL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D6972C8F24AD68EEF12CFA22B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E43A9-F675-40B9-AEE6-10B4C02E5E19}"/>
      </w:docPartPr>
      <w:docPartBody>
        <w:p w:rsidR="00000000" w:rsidRDefault="00000000">
          <w:pPr>
            <w:pStyle w:val="6A3D6972C8F24AD68EEF12CFA22B22FC"/>
          </w:pPr>
          <w:r w:rsidRPr="002A61D3">
            <w:t>Objective</w:t>
          </w:r>
        </w:p>
      </w:docPartBody>
    </w:docPart>
    <w:docPart>
      <w:docPartPr>
        <w:name w:val="E9D016EFB2B04F1F9437B020BBB10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66EAF-7F83-46DC-B3FC-5DB033E749DF}"/>
      </w:docPartPr>
      <w:docPartBody>
        <w:p w:rsidR="00000000" w:rsidRDefault="00000000">
          <w:pPr>
            <w:pStyle w:val="E9D016EFB2B04F1F9437B020BBB10C87"/>
          </w:pPr>
          <w:r w:rsidRPr="004700A9">
            <w:rPr>
              <w:b/>
              <w:bCs/>
            </w:rPr>
            <w:t xml:space="preserve">To leverage my creativity and design skills to develop visually compelling and effective designs that meet the needs and exceed the </w:t>
          </w:r>
          <w:r w:rsidRPr="004700A9">
            <w:rPr>
              <w:b/>
              <w:bCs/>
            </w:rPr>
            <w:t>expectations of clients.</w:t>
          </w:r>
        </w:p>
      </w:docPartBody>
    </w:docPart>
    <w:docPart>
      <w:docPartPr>
        <w:name w:val="CFD3865A71534782868E1D0C3B5B8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2A77-2185-41B3-A5DE-7B86E9FC5F78}"/>
      </w:docPartPr>
      <w:docPartBody>
        <w:p w:rsidR="00000000" w:rsidRDefault="00000000">
          <w:pPr>
            <w:pStyle w:val="CFD3865A71534782868E1D0C3B5B83D5"/>
          </w:pPr>
          <w:r>
            <w:t>Contact</w:t>
          </w:r>
        </w:p>
      </w:docPartBody>
    </w:docPart>
    <w:docPart>
      <w:docPartPr>
        <w:name w:val="092EE48F2DEF46529A0E422C2C0A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DF388-225A-4BD5-B2C6-E13B9572E921}"/>
      </w:docPartPr>
      <w:docPartBody>
        <w:p w:rsidR="00000000" w:rsidRDefault="00000000">
          <w:pPr>
            <w:pStyle w:val="092EE48F2DEF46529A0E422C2C0A1CAF"/>
          </w:pPr>
          <w:r>
            <w:t>Education</w:t>
          </w:r>
        </w:p>
      </w:docPartBody>
    </w:docPart>
    <w:docPart>
      <w:docPartPr>
        <w:name w:val="C40D9EEC1CDD40CBBB6A717B7B99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EFB0-7D4E-4A54-A73C-A2DBC8C9EA14}"/>
      </w:docPartPr>
      <w:docPartBody>
        <w:p w:rsidR="00000000" w:rsidRDefault="00000000">
          <w:pPr>
            <w:pStyle w:val="C40D9EEC1CDD40CBBB6A717B7B99BE63"/>
          </w:pPr>
          <w:r w:rsidRPr="00010CFB">
            <w:t>Skills</w:t>
          </w:r>
        </w:p>
      </w:docPartBody>
    </w:docPart>
    <w:docPart>
      <w:docPartPr>
        <w:name w:val="D375E55C2D9241AD9D272EEA716D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B1D8B-F0C1-49DD-9B96-EA4F990111A4}"/>
      </w:docPartPr>
      <w:docPartBody>
        <w:p w:rsidR="00000000" w:rsidRDefault="00000000">
          <w:pPr>
            <w:pStyle w:val="D375E55C2D9241AD9D272EEA716D2A63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1A"/>
    <w:rsid w:val="002A5A56"/>
    <w:rsid w:val="00F2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6D800F6D34F9CA94A082CB2EE6EF2">
    <w:name w:val="7CA6D800F6D34F9CA94A082CB2EE6EF2"/>
  </w:style>
  <w:style w:type="paragraph" w:customStyle="1" w:styleId="F782DBF0B5A0451DB6C13143908A8A01">
    <w:name w:val="F782DBF0B5A0451DB6C13143908A8A01"/>
  </w:style>
  <w:style w:type="paragraph" w:customStyle="1" w:styleId="6A3D6972C8F24AD68EEF12CFA22B22FC">
    <w:name w:val="6A3D6972C8F24AD68EEF12CFA22B22FC"/>
  </w:style>
  <w:style w:type="paragraph" w:customStyle="1" w:styleId="E9D016EFB2B04F1F9437B020BBB10C87">
    <w:name w:val="E9D016EFB2B04F1F9437B020BBB10C87"/>
  </w:style>
  <w:style w:type="paragraph" w:customStyle="1" w:styleId="CFD3865A71534782868E1D0C3B5B83D5">
    <w:name w:val="CFD3865A71534782868E1D0C3B5B83D5"/>
  </w:style>
  <w:style w:type="paragraph" w:customStyle="1" w:styleId="7CA9E35096234A24B274EC68E9D6023F">
    <w:name w:val="7CA9E35096234A24B274EC68E9D6023F"/>
  </w:style>
  <w:style w:type="paragraph" w:customStyle="1" w:styleId="EFD5F6D7984D4987B82A4047503668ED">
    <w:name w:val="EFD5F6D7984D4987B82A4047503668ED"/>
  </w:style>
  <w:style w:type="paragraph" w:customStyle="1" w:styleId="F2C670B558444B14B3471DD942578A32">
    <w:name w:val="F2C670B558444B14B3471DD942578A32"/>
  </w:style>
  <w:style w:type="paragraph" w:customStyle="1" w:styleId="10CD88602FA94C7B9294421A483DB653">
    <w:name w:val="10CD88602FA94C7B9294421A483DB653"/>
  </w:style>
  <w:style w:type="paragraph" w:customStyle="1" w:styleId="092EE48F2DEF46529A0E422C2C0A1CAF">
    <w:name w:val="092EE48F2DEF46529A0E422C2C0A1CAF"/>
  </w:style>
  <w:style w:type="paragraph" w:customStyle="1" w:styleId="68D01A10CE424D0786FF8C495F81D0BB">
    <w:name w:val="68D01A10CE424D0786FF8C495F81D0BB"/>
  </w:style>
  <w:style w:type="paragraph" w:customStyle="1" w:styleId="90F0B986C129406ABE1EED9E6BF5B8CA">
    <w:name w:val="90F0B986C129406ABE1EED9E6BF5B8CA"/>
  </w:style>
  <w:style w:type="paragraph" w:customStyle="1" w:styleId="76A3EB9E9D684687A51601450FA44054">
    <w:name w:val="76A3EB9E9D684687A51601450FA44054"/>
  </w:style>
  <w:style w:type="paragraph" w:customStyle="1" w:styleId="FC2F8D2795F64B1681B032E36647108B">
    <w:name w:val="FC2F8D2795F64B1681B032E36647108B"/>
  </w:style>
  <w:style w:type="paragraph" w:customStyle="1" w:styleId="C40D9EEC1CDD40CBBB6A717B7B99BE63">
    <w:name w:val="C40D9EEC1CDD40CBBB6A717B7B99BE63"/>
  </w:style>
  <w:style w:type="paragraph" w:customStyle="1" w:styleId="1B951FAED9594DCAAA4553E61F808711">
    <w:name w:val="1B951FAED9594DCAAA4553E61F808711"/>
  </w:style>
  <w:style w:type="paragraph" w:customStyle="1" w:styleId="CFBDA28440E04DFCBBA404D7F59579D5">
    <w:name w:val="CFBDA28440E04DFCBBA404D7F59579D5"/>
  </w:style>
  <w:style w:type="paragraph" w:customStyle="1" w:styleId="7DF0DF98028A42C586B8188DE9489C31">
    <w:name w:val="7DF0DF98028A42C586B8188DE9489C31"/>
  </w:style>
  <w:style w:type="paragraph" w:customStyle="1" w:styleId="BABE13C8FA2843669C936413D76B5491">
    <w:name w:val="BABE13C8FA2843669C936413D76B5491"/>
  </w:style>
  <w:style w:type="paragraph" w:customStyle="1" w:styleId="D375E55C2D9241AD9D272EEA716D2A63">
    <w:name w:val="D375E55C2D9241AD9D272EEA716D2A63"/>
  </w:style>
  <w:style w:type="paragraph" w:customStyle="1" w:styleId="64AB9B6DDB7B48DFB1484ABB51E41DCD">
    <w:name w:val="64AB9B6DDB7B48DFB1484ABB51E41DCD"/>
  </w:style>
  <w:style w:type="paragraph" w:customStyle="1" w:styleId="3DD2869989D545B9B3299A209ED63808">
    <w:name w:val="3DD2869989D545B9B3299A209ED63808"/>
  </w:style>
  <w:style w:type="paragraph" w:customStyle="1" w:styleId="2DC118936E9E49F589F4F647D7DD0C56">
    <w:name w:val="2DC118936E9E49F589F4F647D7DD0C56"/>
  </w:style>
  <w:style w:type="paragraph" w:customStyle="1" w:styleId="DB826C6BBD1A47859053A76F24FF30D7">
    <w:name w:val="DB826C6BBD1A47859053A76F24FF30D7"/>
  </w:style>
  <w:style w:type="paragraph" w:customStyle="1" w:styleId="08868F0BBE8B42FDA39FF085FC20E725">
    <w:name w:val="08868F0BBE8B42FDA39FF085FC20E725"/>
  </w:style>
  <w:style w:type="paragraph" w:customStyle="1" w:styleId="43AA4DCCCC5E4CBB9507857ADEF99EB2">
    <w:name w:val="43AA4DCCCC5E4CBB9507857ADEF99EB2"/>
  </w:style>
  <w:style w:type="paragraph" w:customStyle="1" w:styleId="50C74167B55F41F08604E50365B2163B">
    <w:name w:val="50C74167B55F41F08604E50365B2163B"/>
  </w:style>
  <w:style w:type="paragraph" w:customStyle="1" w:styleId="0FC6AB19D3E84BE0B1D46665AB8F5D84">
    <w:name w:val="0FC6AB19D3E84BE0B1D46665AB8F5D84"/>
  </w:style>
  <w:style w:type="paragraph" w:customStyle="1" w:styleId="D132631FA4C1489B8046CCF4476317DB">
    <w:name w:val="D132631FA4C1489B8046CCF4476317DB"/>
  </w:style>
  <w:style w:type="paragraph" w:customStyle="1" w:styleId="1BCBA8F4074A40E1AAA9C97FCC6ECED5">
    <w:name w:val="1BCBA8F4074A40E1AAA9C97FCC6ECED5"/>
  </w:style>
  <w:style w:type="paragraph" w:customStyle="1" w:styleId="1457CE4EE2C643AAA343B6FFEDBD02A8">
    <w:name w:val="1457CE4EE2C643AAA343B6FFEDBD02A8"/>
  </w:style>
  <w:style w:type="paragraph" w:customStyle="1" w:styleId="2B28A8F5846341D196EA77C7D594EEE9">
    <w:name w:val="2B28A8F5846341D196EA77C7D594EEE9"/>
  </w:style>
  <w:style w:type="paragraph" w:customStyle="1" w:styleId="DABCC94106A54A63AF52A2A318ABE5D8">
    <w:name w:val="DABCC94106A54A63AF52A2A318ABE5D8"/>
  </w:style>
  <w:style w:type="paragraph" w:customStyle="1" w:styleId="F581593CBFB94E0EAC7B1DCB45A6E8F7">
    <w:name w:val="F581593CBFB94E0EAC7B1DCB45A6E8F7"/>
  </w:style>
  <w:style w:type="paragraph" w:customStyle="1" w:styleId="4F53E55FF2254ADF8C24CE68B712B427">
    <w:name w:val="4F53E55FF2254ADF8C24CE68B712B427"/>
  </w:style>
  <w:style w:type="paragraph" w:customStyle="1" w:styleId="B25F641BA9E54ED782E44548A0638037">
    <w:name w:val="B25F641BA9E54ED782E44548A0638037"/>
    <w:rsid w:val="00F2361A"/>
  </w:style>
  <w:style w:type="paragraph" w:customStyle="1" w:styleId="77C9945547824DDAAC02BAB1AF9D0146">
    <w:name w:val="77C9945547824DDAAC02BAB1AF9D0146"/>
    <w:rsid w:val="00F236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2023-06-15T17:54:00Z</dcterms:created>
  <dcterms:modified xsi:type="dcterms:W3CDTF">2023-06-15T19:10:00Z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